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9039" w14:textId="276C018C" w:rsidR="00EC068F" w:rsidRDefault="00EC068F" w:rsidP="00517A8E">
      <w:pPr>
        <w:pStyle w:val="Aufgabentext"/>
        <w:spacing w:before="120"/>
        <w:rPr>
          <w:b/>
        </w:rPr>
      </w:pPr>
    </w:p>
    <w:p w14:paraId="758432D2" w14:textId="10559F81" w:rsidR="00B719BD" w:rsidRPr="00B719BD" w:rsidRDefault="00B719BD" w:rsidP="00517A8E">
      <w:pPr>
        <w:pStyle w:val="Aufgabentext"/>
        <w:spacing w:before="120"/>
      </w:pPr>
      <w:r w:rsidRPr="00B719BD">
        <w:t>Stellen Sie sicher, dass Sie die folgenden Fragen richtig beantworten können.</w:t>
      </w:r>
    </w:p>
    <w:p w14:paraId="3FD4D1A2" w14:textId="77777777" w:rsidR="00B719BD" w:rsidRPr="00B719BD" w:rsidRDefault="00B719BD" w:rsidP="00517A8E">
      <w:pPr>
        <w:pStyle w:val="Aufgabentext"/>
        <w:spacing w:before="120"/>
      </w:pPr>
    </w:p>
    <w:p w14:paraId="15EF6FE7" w14:textId="56C072EA" w:rsidR="00517A8E" w:rsidRPr="00EC068F" w:rsidRDefault="00517A8E" w:rsidP="00517A8E">
      <w:pPr>
        <w:pStyle w:val="Aufgabentext"/>
        <w:spacing w:before="120"/>
        <w:rPr>
          <w:b/>
          <w:u w:val="single"/>
        </w:rPr>
      </w:pPr>
      <w:r w:rsidRPr="00EC068F">
        <w:rPr>
          <w:b/>
          <w:u w:val="single"/>
        </w:rPr>
        <w:t>Kontrollfragen</w:t>
      </w:r>
      <w:r w:rsidR="00EC068F" w:rsidRPr="00EC068F">
        <w:rPr>
          <w:b/>
          <w:u w:val="single"/>
        </w:rPr>
        <w:t xml:space="preserve"> </w:t>
      </w:r>
      <w:r w:rsidR="00B45440" w:rsidRPr="00EC068F">
        <w:rPr>
          <w:b/>
          <w:u w:val="single"/>
        </w:rPr>
        <w:t xml:space="preserve">zu </w:t>
      </w:r>
      <w:r w:rsidR="00912879" w:rsidRPr="00EC068F">
        <w:rPr>
          <w:b/>
          <w:u w:val="single"/>
        </w:rPr>
        <w:t>Variablen</w:t>
      </w:r>
      <w:r w:rsidR="00B45440" w:rsidRPr="00EC068F">
        <w:rPr>
          <w:b/>
          <w:u w:val="single"/>
        </w:rPr>
        <w:t>:</w:t>
      </w:r>
    </w:p>
    <w:p w14:paraId="7B53057F" w14:textId="733CAD8A" w:rsidR="004260BD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Welche drei Dinge passieren bei der Deklaration</w:t>
      </w:r>
      <w:r w:rsidR="00517A8E">
        <w:t xml:space="preserve"> einer Variablen</w:t>
      </w:r>
      <w:r w:rsidRPr="00517A8E">
        <w:t>?</w:t>
      </w:r>
    </w:p>
    <w:p w14:paraId="0399DAC7" w14:textId="403F050D" w:rsidR="004E2E54" w:rsidRPr="004E2E54" w:rsidRDefault="004E2E54" w:rsidP="004E2E54">
      <w:pPr>
        <w:pStyle w:val="Aufgabentext"/>
        <w:spacing w:before="120"/>
        <w:ind w:left="360"/>
        <w:rPr>
          <w:b/>
          <w:bCs/>
        </w:rPr>
      </w:pPr>
      <w:r w:rsidRPr="004E2E54">
        <w:rPr>
          <w:b/>
          <w:bCs/>
        </w:rPr>
        <w:t xml:space="preserve">Speicherreservierung, Zuweisung eines </w:t>
      </w:r>
      <w:proofErr w:type="spellStart"/>
      <w:r w:rsidRPr="004E2E54">
        <w:rPr>
          <w:b/>
          <w:bCs/>
        </w:rPr>
        <w:t>Datentypes</w:t>
      </w:r>
      <w:proofErr w:type="spellEnd"/>
      <w:r w:rsidRPr="004E2E54">
        <w:rPr>
          <w:b/>
          <w:bCs/>
        </w:rPr>
        <w:t xml:space="preserve"> und Initialisierung</w:t>
      </w:r>
    </w:p>
    <w:p w14:paraId="3B06E5DA" w14:textId="6C73CA39" w:rsidR="004260BD" w:rsidRPr="00517A8E" w:rsidRDefault="00B719BD" w:rsidP="00912879">
      <w:pPr>
        <w:pStyle w:val="Aufgabentext"/>
        <w:numPr>
          <w:ilvl w:val="0"/>
          <w:numId w:val="13"/>
        </w:numPr>
        <w:spacing w:before="120"/>
      </w:pPr>
      <w:r w:rsidRPr="00517A8E">
        <w:t>Wie oft muss eine Variable deklariert werden?</w:t>
      </w:r>
      <w:r w:rsidR="004E2E54">
        <w:br/>
      </w:r>
      <w:proofErr w:type="spellStart"/>
      <w:r w:rsidR="004E2E54" w:rsidRPr="004E2E54">
        <w:rPr>
          <w:b/>
          <w:bCs/>
        </w:rPr>
        <w:t>Ein mal</w:t>
      </w:r>
      <w:proofErr w:type="spellEnd"/>
    </w:p>
    <w:p w14:paraId="12ACBAD5" w14:textId="061BA639" w:rsidR="004260BD" w:rsidRPr="004E2E54" w:rsidRDefault="00B719BD" w:rsidP="00912879">
      <w:pPr>
        <w:pStyle w:val="Aufgabentext"/>
        <w:numPr>
          <w:ilvl w:val="0"/>
          <w:numId w:val="13"/>
        </w:numPr>
        <w:spacing w:before="120"/>
        <w:rPr>
          <w:b/>
          <w:bCs/>
        </w:rPr>
      </w:pPr>
      <w:r w:rsidRPr="00517A8E">
        <w:t>Wie oft kann man eine Variable verwenden?</w:t>
      </w:r>
      <w:r w:rsidR="004E2E54">
        <w:br/>
      </w:r>
      <w:r w:rsidR="004E2E54" w:rsidRPr="004E2E54">
        <w:rPr>
          <w:b/>
          <w:bCs/>
        </w:rPr>
        <w:t>So oft wie man möchte</w:t>
      </w:r>
    </w:p>
    <w:p w14:paraId="078840AB" w14:textId="26AA2898" w:rsidR="004260BD" w:rsidRPr="004E2E54" w:rsidRDefault="00B719BD" w:rsidP="00912879">
      <w:pPr>
        <w:pStyle w:val="Aufgabentext"/>
        <w:numPr>
          <w:ilvl w:val="0"/>
          <w:numId w:val="13"/>
        </w:numPr>
        <w:spacing w:before="120"/>
        <w:rPr>
          <w:b/>
          <w:bCs/>
        </w:rPr>
      </w:pPr>
      <w:r w:rsidRPr="00517A8E">
        <w:t>Wozu benötigt man Variablen?</w:t>
      </w:r>
      <w:r w:rsidR="004E2E54">
        <w:br/>
      </w:r>
      <w:r w:rsidR="004E2E54" w:rsidRPr="004E2E54">
        <w:rPr>
          <w:b/>
          <w:bCs/>
        </w:rPr>
        <w:t>Zum speichern von Zahlen, Werten, Texten etc.</w:t>
      </w:r>
    </w:p>
    <w:p w14:paraId="112597F2" w14:textId="0034AE86" w:rsidR="004260BD" w:rsidRPr="004E2E54" w:rsidRDefault="00B719BD" w:rsidP="00912879">
      <w:pPr>
        <w:pStyle w:val="Aufgabentext"/>
        <w:numPr>
          <w:ilvl w:val="0"/>
          <w:numId w:val="13"/>
        </w:numPr>
        <w:spacing w:before="120"/>
        <w:rPr>
          <w:b/>
          <w:bCs/>
        </w:rPr>
      </w:pPr>
      <w:r w:rsidRPr="00517A8E">
        <w:t>Wie sieht der Zuweisungsoperator aus?</w:t>
      </w:r>
      <w:r w:rsidR="004E2E54">
        <w:br/>
      </w:r>
      <w:r w:rsidR="004E2E54" w:rsidRPr="004E2E54">
        <w:rPr>
          <w:b/>
          <w:bCs/>
        </w:rPr>
        <w:t>=, +=, -=, *=, /=</w:t>
      </w:r>
    </w:p>
    <w:p w14:paraId="6A42DEC0" w14:textId="0D685210" w:rsidR="004260BD" w:rsidRPr="00DF654A" w:rsidRDefault="00B719BD" w:rsidP="00912879">
      <w:pPr>
        <w:pStyle w:val="Aufgabentext"/>
        <w:numPr>
          <w:ilvl w:val="0"/>
          <w:numId w:val="13"/>
        </w:numPr>
        <w:spacing w:before="120"/>
        <w:rPr>
          <w:rFonts w:ascii="Courier New" w:hAnsi="Courier New" w:cs="Courier New"/>
        </w:rPr>
      </w:pPr>
      <w:r w:rsidRPr="00517A8E">
        <w:t>Welche Variable wird bei der folgenden Anweisung verändert?</w:t>
      </w:r>
      <w:r w:rsidRPr="00517A8E">
        <w:br/>
      </w:r>
      <w:r w:rsidRPr="00DF654A">
        <w:rPr>
          <w:rFonts w:ascii="Courier New" w:hAnsi="Courier New" w:cs="Courier New"/>
        </w:rPr>
        <w:t>zahl1 = zahl2;</w:t>
      </w:r>
      <w:r w:rsidR="004E2E54">
        <w:rPr>
          <w:rFonts w:ascii="Courier New" w:hAnsi="Courier New" w:cs="Courier New"/>
        </w:rPr>
        <w:br/>
      </w:r>
      <w:r w:rsidR="004E2E54" w:rsidRPr="004E2E54">
        <w:rPr>
          <w:rFonts w:ascii="Courier New" w:hAnsi="Courier New" w:cs="Courier New"/>
          <w:b/>
          <w:bCs/>
        </w:rPr>
        <w:t>zahl1 kriegt den Wert von zahl2 zugewiesen.</w:t>
      </w:r>
    </w:p>
    <w:p w14:paraId="226862AA" w14:textId="1E67B5CB" w:rsidR="004260BD" w:rsidRDefault="00B719BD" w:rsidP="00912879">
      <w:pPr>
        <w:pStyle w:val="Aufgabentext"/>
        <w:numPr>
          <w:ilvl w:val="0"/>
          <w:numId w:val="13"/>
        </w:numPr>
        <w:spacing w:before="120"/>
        <w:rPr>
          <w:rFonts w:ascii="Courier New" w:hAnsi="Courier New" w:cs="Courier New"/>
        </w:rPr>
      </w:pPr>
      <w:r w:rsidRPr="00517A8E">
        <w:t>Was ist in Java die richtige Art zu rechnen?</w:t>
      </w:r>
      <w:r w:rsidRPr="00517A8E">
        <w:br/>
      </w:r>
      <w:r w:rsidR="006F220A">
        <w:rPr>
          <w:rFonts w:ascii="Courier New" w:hAnsi="Courier New" w:cs="Courier New"/>
        </w:rPr>
        <w:t>double ergebnis;</w:t>
      </w:r>
      <w:r w:rsidR="006F220A">
        <w:rPr>
          <w:rFonts w:ascii="Courier New" w:hAnsi="Courier New" w:cs="Courier New"/>
        </w:rPr>
        <w:br/>
      </w:r>
      <w:r w:rsidRPr="00DF654A">
        <w:rPr>
          <w:rFonts w:ascii="Courier New" w:hAnsi="Courier New" w:cs="Courier New"/>
        </w:rPr>
        <w:t xml:space="preserve">45 * 4.5 = </w:t>
      </w:r>
      <w:proofErr w:type="spellStart"/>
      <w:r w:rsidRPr="00DF654A">
        <w:rPr>
          <w:rFonts w:ascii="Courier New" w:hAnsi="Courier New" w:cs="Courier New"/>
        </w:rPr>
        <w:t>ergebnis</w:t>
      </w:r>
      <w:proofErr w:type="spellEnd"/>
      <w:r w:rsidRPr="00DF654A">
        <w:rPr>
          <w:rFonts w:ascii="Courier New" w:hAnsi="Courier New" w:cs="Courier New"/>
        </w:rPr>
        <w:t>;</w:t>
      </w:r>
      <w:r w:rsidRPr="00DF654A">
        <w:rPr>
          <w:rFonts w:ascii="Courier New" w:hAnsi="Courier New" w:cs="Courier New"/>
        </w:rPr>
        <w:br/>
        <w:t>oder</w:t>
      </w:r>
      <w:r w:rsidRPr="00DF654A">
        <w:rPr>
          <w:rFonts w:ascii="Courier New" w:hAnsi="Courier New" w:cs="Courier New"/>
        </w:rPr>
        <w:br/>
      </w:r>
      <w:proofErr w:type="spellStart"/>
      <w:r w:rsidRPr="00DF654A">
        <w:rPr>
          <w:rFonts w:ascii="Courier New" w:hAnsi="Courier New" w:cs="Courier New"/>
        </w:rPr>
        <w:t>ergebnis</w:t>
      </w:r>
      <w:proofErr w:type="spellEnd"/>
      <w:r w:rsidRPr="00DF654A">
        <w:rPr>
          <w:rFonts w:ascii="Courier New" w:hAnsi="Courier New" w:cs="Courier New"/>
        </w:rPr>
        <w:t xml:space="preserve"> = 45 * 4.5;</w:t>
      </w:r>
    </w:p>
    <w:p w14:paraId="66E77D9D" w14:textId="473CB8D7" w:rsidR="004E2E54" w:rsidRPr="004E2E54" w:rsidRDefault="004E2E54" w:rsidP="004E2E54">
      <w:pPr>
        <w:pStyle w:val="Aufgabentext"/>
        <w:spacing w:before="120"/>
        <w:ind w:left="360"/>
        <w:rPr>
          <w:rFonts w:ascii="Courier New" w:hAnsi="Courier New" w:cs="Courier New"/>
          <w:b/>
          <w:bCs/>
        </w:rPr>
      </w:pPr>
      <w:r w:rsidRPr="004E2E54">
        <w:rPr>
          <w:rFonts w:ascii="Courier New" w:hAnsi="Courier New" w:cs="Courier New"/>
          <w:b/>
          <w:bCs/>
        </w:rPr>
        <w:t xml:space="preserve">Die richtige Art zu rechnen ist </w:t>
      </w:r>
      <w:proofErr w:type="spellStart"/>
      <w:r w:rsidRPr="004E2E54">
        <w:rPr>
          <w:rFonts w:ascii="Courier New" w:hAnsi="Courier New" w:cs="Courier New"/>
          <w:b/>
          <w:bCs/>
        </w:rPr>
        <w:t>ergebis</w:t>
      </w:r>
      <w:proofErr w:type="spellEnd"/>
      <w:r w:rsidRPr="004E2E54">
        <w:rPr>
          <w:rFonts w:ascii="Courier New" w:hAnsi="Courier New" w:cs="Courier New"/>
          <w:b/>
          <w:bCs/>
        </w:rPr>
        <w:t xml:space="preserve"> = 45 * 4.5</w:t>
      </w:r>
    </w:p>
    <w:p w14:paraId="39964308" w14:textId="780EB33E" w:rsidR="000F64F7" w:rsidRPr="004E2E54" w:rsidRDefault="000F64F7" w:rsidP="000F64F7">
      <w:pPr>
        <w:pStyle w:val="Aufgabentext"/>
        <w:numPr>
          <w:ilvl w:val="0"/>
          <w:numId w:val="13"/>
        </w:numPr>
        <w:spacing w:before="120"/>
        <w:rPr>
          <w:b/>
          <w:bCs/>
        </w:rPr>
      </w:pPr>
      <w:r>
        <w:t xml:space="preserve">Welchen Datentyp hat der Ausdruck </w:t>
      </w:r>
      <w:r w:rsidRPr="000F64F7">
        <w:rPr>
          <w:rFonts w:ascii="Courier New" w:hAnsi="Courier New" w:cs="Courier New"/>
        </w:rPr>
        <w:t>'j'</w:t>
      </w:r>
      <w:r w:rsidRPr="00517A8E">
        <w:t>?</w:t>
      </w:r>
      <w:r w:rsidR="004E2E54">
        <w:br/>
      </w:r>
      <w:proofErr w:type="spellStart"/>
      <w:r w:rsidR="004E2E54" w:rsidRPr="004E2E54">
        <w:rPr>
          <w:b/>
          <w:bCs/>
        </w:rPr>
        <w:t>char</w:t>
      </w:r>
      <w:proofErr w:type="spellEnd"/>
    </w:p>
    <w:p w14:paraId="4D50798A" w14:textId="440DC55E" w:rsidR="00517A8E" w:rsidRDefault="000F64F7" w:rsidP="004E2E54">
      <w:pPr>
        <w:pStyle w:val="Aufgabentext"/>
        <w:numPr>
          <w:ilvl w:val="0"/>
          <w:numId w:val="13"/>
        </w:numPr>
        <w:spacing w:before="120"/>
      </w:pPr>
      <w:r>
        <w:t xml:space="preserve">Welchen Datentyp hat der Ausdruck </w:t>
      </w:r>
      <w:r>
        <w:rPr>
          <w:rFonts w:ascii="Courier New" w:hAnsi="Courier New" w:cs="Courier New"/>
        </w:rPr>
        <w:t>"n"</w:t>
      </w:r>
      <w:r w:rsidRPr="00517A8E">
        <w:t>?</w:t>
      </w:r>
      <w:r w:rsidR="004E2E54">
        <w:br/>
      </w:r>
      <w:r w:rsidR="004E2E54" w:rsidRPr="004E2E54">
        <w:rPr>
          <w:b/>
          <w:bCs/>
        </w:rPr>
        <w:t>String</w:t>
      </w:r>
    </w:p>
    <w:p w14:paraId="4F1EBA05" w14:textId="0CFDEE5E" w:rsidR="00DF654A" w:rsidRPr="00EC068F" w:rsidRDefault="00DF654A" w:rsidP="00DF654A">
      <w:pPr>
        <w:pStyle w:val="Aufgabentext"/>
        <w:spacing w:before="120"/>
        <w:rPr>
          <w:b/>
          <w:u w:val="single"/>
        </w:rPr>
      </w:pPr>
      <w:r w:rsidRPr="00EC068F">
        <w:rPr>
          <w:b/>
          <w:u w:val="single"/>
        </w:rPr>
        <w:t xml:space="preserve">Kontrollfragen zu </w:t>
      </w:r>
      <w:r>
        <w:rPr>
          <w:b/>
          <w:u w:val="single"/>
        </w:rPr>
        <w:t>Operatoren</w:t>
      </w:r>
      <w:r w:rsidRPr="00EC068F">
        <w:rPr>
          <w:b/>
          <w:u w:val="single"/>
        </w:rPr>
        <w:t>:</w:t>
      </w:r>
    </w:p>
    <w:p w14:paraId="16E0F4DF" w14:textId="3988882A" w:rsidR="00DF654A" w:rsidRPr="004E2E54" w:rsidRDefault="00DF654A" w:rsidP="00DF654A">
      <w:pPr>
        <w:pStyle w:val="Aufgabentext"/>
        <w:numPr>
          <w:ilvl w:val="0"/>
          <w:numId w:val="16"/>
        </w:numPr>
        <w:spacing w:before="120"/>
        <w:rPr>
          <w:b/>
          <w:bCs/>
        </w:rPr>
      </w:pPr>
      <w:r>
        <w:t>Was macht der %-Operator?</w:t>
      </w:r>
      <w:r w:rsidR="004E2E54">
        <w:br/>
      </w:r>
      <w:r w:rsidR="004E2E54" w:rsidRPr="004E2E54">
        <w:rPr>
          <w:b/>
          <w:bCs/>
        </w:rPr>
        <w:t xml:space="preserve">Gibt den Rest einer </w:t>
      </w:r>
      <w:r w:rsidR="004E2E54">
        <w:rPr>
          <w:b/>
          <w:bCs/>
        </w:rPr>
        <w:t>B</w:t>
      </w:r>
      <w:r w:rsidR="004E2E54" w:rsidRPr="004E2E54">
        <w:rPr>
          <w:b/>
          <w:bCs/>
        </w:rPr>
        <w:t xml:space="preserve">erechnung aus </w:t>
      </w:r>
      <w:proofErr w:type="spellStart"/>
      <w:r w:rsidR="004E2E54" w:rsidRPr="004E2E54">
        <w:rPr>
          <w:b/>
          <w:bCs/>
        </w:rPr>
        <w:t>z.B</w:t>
      </w:r>
      <w:proofErr w:type="spellEnd"/>
      <w:r w:rsidR="004E2E54" w:rsidRPr="004E2E54">
        <w:rPr>
          <w:b/>
          <w:bCs/>
        </w:rPr>
        <w:t xml:space="preserve"> 5%4 sind 1</w:t>
      </w:r>
    </w:p>
    <w:p w14:paraId="609FB4BB" w14:textId="35E56080" w:rsidR="00DF654A" w:rsidRPr="009D7E9A" w:rsidRDefault="00DF654A" w:rsidP="00DF654A">
      <w:pPr>
        <w:pStyle w:val="Aufgabentext"/>
        <w:numPr>
          <w:ilvl w:val="0"/>
          <w:numId w:val="16"/>
        </w:numPr>
        <w:spacing w:before="120"/>
        <w:rPr>
          <w:rFonts w:ascii="Courier New" w:hAnsi="Courier New" w:cs="Courier New"/>
        </w:rPr>
      </w:pPr>
      <w:r>
        <w:t>Was steht nach den drei folgenden Anweisungen in der Variable c?</w:t>
      </w:r>
      <w:r>
        <w:br/>
      </w:r>
      <w:proofErr w:type="spellStart"/>
      <w:r w:rsidRPr="009D7E9A">
        <w:rPr>
          <w:rFonts w:ascii="Courier New" w:hAnsi="Courier New" w:cs="Courier New"/>
        </w:rPr>
        <w:t>int</w:t>
      </w:r>
      <w:proofErr w:type="spellEnd"/>
      <w:r w:rsidRPr="009D7E9A">
        <w:rPr>
          <w:rFonts w:ascii="Courier New" w:hAnsi="Courier New" w:cs="Courier New"/>
        </w:rPr>
        <w:t xml:space="preserve"> a=1, b=3; </w:t>
      </w:r>
      <w:r w:rsidRPr="009D7E9A">
        <w:rPr>
          <w:rFonts w:ascii="Courier New" w:hAnsi="Courier New" w:cs="Courier New"/>
        </w:rPr>
        <w:br/>
        <w:t>double c;</w:t>
      </w:r>
      <w:r w:rsidRPr="009D7E9A">
        <w:rPr>
          <w:rFonts w:ascii="Courier New" w:hAnsi="Courier New" w:cs="Courier New"/>
        </w:rPr>
        <w:br/>
        <w:t>c = a/b;</w:t>
      </w:r>
      <w:r w:rsidR="004E2E54">
        <w:rPr>
          <w:rFonts w:ascii="Courier New" w:hAnsi="Courier New" w:cs="Courier New"/>
        </w:rPr>
        <w:br/>
      </w:r>
      <w:r w:rsidR="004E2E54" w:rsidRPr="004E2E54">
        <w:rPr>
          <w:rFonts w:ascii="Courier New" w:hAnsi="Courier New" w:cs="Courier New"/>
          <w:b/>
          <w:bCs/>
        </w:rPr>
        <w:t>0.33333333333333</w:t>
      </w:r>
    </w:p>
    <w:p w14:paraId="454B44E3" w14:textId="77777777" w:rsidR="004E2E54" w:rsidRDefault="009D7E9A" w:rsidP="009D7E9A">
      <w:pPr>
        <w:pStyle w:val="Aufgabentext"/>
        <w:numPr>
          <w:ilvl w:val="0"/>
          <w:numId w:val="16"/>
        </w:numPr>
        <w:spacing w:before="120"/>
        <w:rPr>
          <w:rFonts w:ascii="Courier New" w:hAnsi="Courier New" w:cs="Courier New"/>
        </w:rPr>
      </w:pPr>
      <w:r>
        <w:t>Was steht nach den folgenden Anweisungen in der Variable a?</w:t>
      </w:r>
      <w:r>
        <w:br/>
      </w:r>
      <w:proofErr w:type="spellStart"/>
      <w:r w:rsidRPr="009D7E9A">
        <w:rPr>
          <w:rFonts w:ascii="Courier New" w:hAnsi="Courier New" w:cs="Courier New"/>
        </w:rPr>
        <w:t>int</w:t>
      </w:r>
      <w:proofErr w:type="spellEnd"/>
      <w:r w:rsidRPr="009D7E9A">
        <w:rPr>
          <w:rFonts w:ascii="Courier New" w:hAnsi="Courier New" w:cs="Courier New"/>
        </w:rPr>
        <w:t xml:space="preserve"> a=1;</w:t>
      </w:r>
      <w:r w:rsidRPr="009D7E9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a--</w:t>
      </w:r>
      <w:r w:rsidRPr="009D7E9A">
        <w:rPr>
          <w:rFonts w:ascii="Courier New" w:hAnsi="Courier New" w:cs="Courier New"/>
        </w:rPr>
        <w:t>;</w:t>
      </w:r>
    </w:p>
    <w:p w14:paraId="7CE60F20" w14:textId="142E0A3B" w:rsidR="009D7E9A" w:rsidRPr="004E2E54" w:rsidRDefault="004E2E54" w:rsidP="004E2E54">
      <w:pPr>
        <w:pStyle w:val="Aufgabentext"/>
        <w:spacing w:before="120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  <w:r w:rsidRPr="004E2E54">
        <w:rPr>
          <w:rFonts w:ascii="Courier New" w:hAnsi="Courier New" w:cs="Courier New"/>
          <w:b/>
          <w:bCs/>
        </w:rPr>
        <w:t>a=0</w:t>
      </w:r>
    </w:p>
    <w:p w14:paraId="55261D24" w14:textId="24DE31D4" w:rsidR="009D7E9A" w:rsidRDefault="009D7E9A" w:rsidP="009D7E9A">
      <w:pPr>
        <w:pStyle w:val="Aufgabentext"/>
        <w:numPr>
          <w:ilvl w:val="0"/>
          <w:numId w:val="16"/>
        </w:numPr>
        <w:spacing w:before="120"/>
        <w:rPr>
          <w:rFonts w:ascii="Courier New" w:hAnsi="Courier New" w:cs="Courier New"/>
        </w:rPr>
      </w:pPr>
      <w:r>
        <w:lastRenderedPageBreak/>
        <w:t>Was steht nach den folgenden Anweisungen in der Variable a?</w:t>
      </w:r>
      <w:r>
        <w:br/>
      </w:r>
      <w:proofErr w:type="spellStart"/>
      <w:r w:rsidRPr="009D7E9A">
        <w:rPr>
          <w:rFonts w:ascii="Courier New" w:hAnsi="Courier New" w:cs="Courier New"/>
        </w:rPr>
        <w:t>int</w:t>
      </w:r>
      <w:proofErr w:type="spellEnd"/>
      <w:r w:rsidRPr="009D7E9A">
        <w:rPr>
          <w:rFonts w:ascii="Courier New" w:hAnsi="Courier New" w:cs="Courier New"/>
        </w:rPr>
        <w:t xml:space="preserve"> a=</w:t>
      </w:r>
      <w:r>
        <w:rPr>
          <w:rFonts w:ascii="Courier New" w:hAnsi="Courier New" w:cs="Courier New"/>
        </w:rPr>
        <w:t>5</w:t>
      </w:r>
      <w:r w:rsidRPr="009D7E9A">
        <w:rPr>
          <w:rFonts w:ascii="Courier New" w:hAnsi="Courier New" w:cs="Courier New"/>
        </w:rPr>
        <w:t>;</w:t>
      </w:r>
      <w:r w:rsidRPr="009D7E9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a+=3</w:t>
      </w:r>
      <w:r w:rsidRPr="009D7E9A">
        <w:rPr>
          <w:rFonts w:ascii="Courier New" w:hAnsi="Courier New" w:cs="Courier New"/>
        </w:rPr>
        <w:t>;</w:t>
      </w:r>
    </w:p>
    <w:p w14:paraId="2475CDDF" w14:textId="5F4A74FE" w:rsidR="004E2E54" w:rsidRPr="004E2E54" w:rsidRDefault="004E2E54" w:rsidP="004E2E54">
      <w:pPr>
        <w:pStyle w:val="Aufgabentext"/>
        <w:spacing w:before="120"/>
        <w:ind w:left="360"/>
        <w:rPr>
          <w:rFonts w:ascii="Courier New" w:hAnsi="Courier New" w:cs="Courier New"/>
          <w:b/>
          <w:bCs/>
        </w:rPr>
      </w:pPr>
      <w:r w:rsidRPr="004E2E54">
        <w:rPr>
          <w:rFonts w:ascii="Courier New" w:hAnsi="Courier New" w:cs="Courier New"/>
          <w:b/>
          <w:bCs/>
        </w:rPr>
        <w:t>a=8</w:t>
      </w:r>
    </w:p>
    <w:p w14:paraId="7E37E17B" w14:textId="0A950359" w:rsidR="009D7E9A" w:rsidRPr="009D7E9A" w:rsidRDefault="009D7E9A" w:rsidP="009D7E9A">
      <w:pPr>
        <w:pStyle w:val="Aufgabentext"/>
        <w:numPr>
          <w:ilvl w:val="0"/>
          <w:numId w:val="16"/>
        </w:numPr>
        <w:spacing w:before="120"/>
        <w:rPr>
          <w:rFonts w:ascii="Courier New" w:hAnsi="Courier New" w:cs="Courier New"/>
        </w:rPr>
      </w:pPr>
      <w:r>
        <w:t>Was steht nach den folgenden Anweisungen in der Variable a?</w:t>
      </w:r>
      <w:r>
        <w:br/>
      </w:r>
      <w:r>
        <w:rPr>
          <w:rFonts w:ascii="Courier New" w:hAnsi="Courier New" w:cs="Courier New"/>
        </w:rPr>
        <w:t>double</w:t>
      </w:r>
      <w:r w:rsidRPr="009D7E9A">
        <w:rPr>
          <w:rFonts w:ascii="Courier New" w:hAnsi="Courier New" w:cs="Courier New"/>
        </w:rPr>
        <w:t xml:space="preserve"> a=</w:t>
      </w:r>
      <w:r>
        <w:rPr>
          <w:rFonts w:ascii="Courier New" w:hAnsi="Courier New" w:cs="Courier New"/>
        </w:rPr>
        <w:t>5.2</w:t>
      </w:r>
      <w:r w:rsidRPr="009D7E9A">
        <w:rPr>
          <w:rFonts w:ascii="Courier New" w:hAnsi="Courier New" w:cs="Courier New"/>
        </w:rPr>
        <w:t>;</w:t>
      </w:r>
      <w:r w:rsidRPr="009D7E9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a/=3</w:t>
      </w:r>
      <w:r w:rsidRPr="009D7E9A">
        <w:rPr>
          <w:rFonts w:ascii="Courier New" w:hAnsi="Courier New" w:cs="Courier New"/>
        </w:rPr>
        <w:t>;</w:t>
      </w:r>
      <w:r w:rsidR="004E2E54">
        <w:rPr>
          <w:rFonts w:ascii="Courier New" w:hAnsi="Courier New" w:cs="Courier New"/>
        </w:rPr>
        <w:br/>
      </w:r>
      <w:r w:rsidR="004E2E54" w:rsidRPr="004E2E54">
        <w:rPr>
          <w:rFonts w:ascii="Courier New" w:hAnsi="Courier New" w:cs="Courier New"/>
          <w:b/>
          <w:bCs/>
        </w:rPr>
        <w:t>1.73333</w:t>
      </w:r>
    </w:p>
    <w:p w14:paraId="2A9C2B47" w14:textId="56901116" w:rsidR="009D7E9A" w:rsidRPr="009D7E9A" w:rsidRDefault="009D7E9A" w:rsidP="009D7E9A">
      <w:pPr>
        <w:pStyle w:val="Aufgabentext"/>
        <w:numPr>
          <w:ilvl w:val="0"/>
          <w:numId w:val="16"/>
        </w:numPr>
        <w:spacing w:before="120"/>
        <w:rPr>
          <w:rFonts w:ascii="Courier New" w:hAnsi="Courier New" w:cs="Courier New"/>
        </w:rPr>
      </w:pPr>
      <w:r>
        <w:t xml:space="preserve">Was steht nach den folgenden Anweisungen in der Variable </w:t>
      </w:r>
      <w:proofErr w:type="spellStart"/>
      <w:r>
        <w:t>str</w:t>
      </w:r>
      <w:proofErr w:type="spellEnd"/>
      <w:r>
        <w:t>?</w:t>
      </w:r>
      <w:r>
        <w:br/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 w:rsidRPr="009D7E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"Hallo "</w:t>
      </w:r>
      <w:r w:rsidRPr="009D7E9A">
        <w:rPr>
          <w:rFonts w:ascii="Courier New" w:hAnsi="Courier New" w:cs="Courier New"/>
        </w:rPr>
        <w:t>;</w:t>
      </w:r>
      <w:r w:rsidRPr="009D7E9A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+= "Bob!"</w:t>
      </w:r>
      <w:r w:rsidRPr="009D7E9A">
        <w:rPr>
          <w:rFonts w:ascii="Courier New" w:hAnsi="Courier New" w:cs="Courier New"/>
        </w:rPr>
        <w:t>;</w:t>
      </w:r>
      <w:r w:rsidR="004E2E54">
        <w:rPr>
          <w:rFonts w:ascii="Courier New" w:hAnsi="Courier New" w:cs="Courier New"/>
        </w:rPr>
        <w:br/>
      </w:r>
      <w:r w:rsidR="004E2E54">
        <w:rPr>
          <w:rFonts w:ascii="Courier New" w:hAnsi="Courier New" w:cs="Courier New"/>
        </w:rPr>
        <w:br/>
      </w:r>
      <w:r w:rsidR="004E2E54" w:rsidRPr="004E2E54">
        <w:rPr>
          <w:rFonts w:ascii="Courier New" w:hAnsi="Courier New" w:cs="Courier New"/>
          <w:b/>
          <w:bCs/>
        </w:rPr>
        <w:t>Hallo Bob!</w:t>
      </w:r>
    </w:p>
    <w:sectPr w:rsidR="009D7E9A" w:rsidRPr="009D7E9A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BBB57" w14:textId="77777777" w:rsidR="00B2135C" w:rsidRDefault="00B2135C" w:rsidP="003D2EEB">
      <w:r>
        <w:separator/>
      </w:r>
    </w:p>
  </w:endnote>
  <w:endnote w:type="continuationSeparator" w:id="0">
    <w:p w14:paraId="6FCC26AE" w14:textId="77777777" w:rsidR="00B2135C" w:rsidRDefault="00B2135C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4119C" w14:textId="77777777" w:rsidR="00BD3F65" w:rsidRDefault="00000000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4BC3" w14:textId="77777777" w:rsidR="00BD3F65" w:rsidRDefault="00000000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0CD3E" w14:textId="77777777" w:rsidR="00B2135C" w:rsidRDefault="00B2135C" w:rsidP="003D2EEB">
      <w:r>
        <w:separator/>
      </w:r>
    </w:p>
  </w:footnote>
  <w:footnote w:type="continuationSeparator" w:id="0">
    <w:p w14:paraId="5F8608B4" w14:textId="77777777" w:rsidR="00B2135C" w:rsidRDefault="00B2135C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7720372E" w14:textId="54A182D4" w:rsidR="00CF155B" w:rsidRPr="00BE0AE4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996DC7">
      <w:rPr>
        <w:sz w:val="28"/>
      </w:rPr>
      <w:t>Kontrollfragen Variablen</w:t>
    </w:r>
    <w:r w:rsidR="00DF654A">
      <w:rPr>
        <w:sz w:val="28"/>
      </w:rPr>
      <w:t xml:space="preserve"> und Operatoren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244"/>
    <w:multiLevelType w:val="hybridMultilevel"/>
    <w:tmpl w:val="35C05378"/>
    <w:lvl w:ilvl="0" w:tplc="B9C65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0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89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C3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E9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48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0E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48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04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011"/>
    <w:multiLevelType w:val="hybridMultilevel"/>
    <w:tmpl w:val="5DC272C8"/>
    <w:lvl w:ilvl="0" w:tplc="C2468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4B9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EEF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A8EC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C4C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707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62D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4831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88A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9545E"/>
    <w:multiLevelType w:val="hybridMultilevel"/>
    <w:tmpl w:val="B0846A40"/>
    <w:lvl w:ilvl="0" w:tplc="768E9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B60A6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29AE9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EC8D0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AE1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A680E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23EFF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7845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C4A0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233"/>
    <w:multiLevelType w:val="hybridMultilevel"/>
    <w:tmpl w:val="BEC2965E"/>
    <w:lvl w:ilvl="0" w:tplc="1632EA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CA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A08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A8B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C4E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828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E2D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5844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203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745AD8"/>
    <w:multiLevelType w:val="hybridMultilevel"/>
    <w:tmpl w:val="C48CCAE0"/>
    <w:lvl w:ilvl="0" w:tplc="832491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01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CB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E4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E5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AA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6F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E1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8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63DD6"/>
    <w:multiLevelType w:val="hybridMultilevel"/>
    <w:tmpl w:val="D62261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3013F"/>
    <w:multiLevelType w:val="multilevel"/>
    <w:tmpl w:val="10B44FF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250199"/>
    <w:multiLevelType w:val="hybridMultilevel"/>
    <w:tmpl w:val="CD4EAE8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441EF"/>
    <w:multiLevelType w:val="hybridMultilevel"/>
    <w:tmpl w:val="7DF49C28"/>
    <w:lvl w:ilvl="0" w:tplc="11A443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A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3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A7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87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CD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0F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8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CE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E2602"/>
    <w:multiLevelType w:val="hybridMultilevel"/>
    <w:tmpl w:val="8F58CBC8"/>
    <w:lvl w:ilvl="0" w:tplc="4D7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03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CC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40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B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AD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987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165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09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C114C"/>
    <w:multiLevelType w:val="hybridMultilevel"/>
    <w:tmpl w:val="9AD0A0EA"/>
    <w:lvl w:ilvl="0" w:tplc="B3F07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458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6C09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C9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A6E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0A8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05F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C25B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E9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DF044FD"/>
    <w:multiLevelType w:val="hybridMultilevel"/>
    <w:tmpl w:val="DEB2F236"/>
    <w:lvl w:ilvl="0" w:tplc="BABE90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D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E9D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042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03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E2A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E3A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804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1C57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82975082">
    <w:abstractNumId w:val="4"/>
  </w:num>
  <w:num w:numId="2" w16cid:durableId="824932169">
    <w:abstractNumId w:val="8"/>
  </w:num>
  <w:num w:numId="3" w16cid:durableId="1600992456">
    <w:abstractNumId w:val="9"/>
  </w:num>
  <w:num w:numId="4" w16cid:durableId="708839088">
    <w:abstractNumId w:val="11"/>
  </w:num>
  <w:num w:numId="5" w16cid:durableId="239946941">
    <w:abstractNumId w:val="2"/>
  </w:num>
  <w:num w:numId="6" w16cid:durableId="2031833937">
    <w:abstractNumId w:val="10"/>
  </w:num>
  <w:num w:numId="7" w16cid:durableId="756445622">
    <w:abstractNumId w:val="1"/>
  </w:num>
  <w:num w:numId="8" w16cid:durableId="1952277713">
    <w:abstractNumId w:val="5"/>
  </w:num>
  <w:num w:numId="9" w16cid:durableId="996882542">
    <w:abstractNumId w:val="15"/>
  </w:num>
  <w:num w:numId="10" w16cid:durableId="713191603">
    <w:abstractNumId w:val="14"/>
  </w:num>
  <w:num w:numId="11" w16cid:durableId="793985463">
    <w:abstractNumId w:val="0"/>
  </w:num>
  <w:num w:numId="12" w16cid:durableId="1462386563">
    <w:abstractNumId w:val="13"/>
  </w:num>
  <w:num w:numId="13" w16cid:durableId="364982247">
    <w:abstractNumId w:val="3"/>
  </w:num>
  <w:num w:numId="14" w16cid:durableId="270941881">
    <w:abstractNumId w:val="6"/>
  </w:num>
  <w:num w:numId="15" w16cid:durableId="2105149830">
    <w:abstractNumId w:val="12"/>
  </w:num>
  <w:num w:numId="16" w16cid:durableId="1336885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0468E2"/>
    <w:rsid w:val="000F64F7"/>
    <w:rsid w:val="001B23B7"/>
    <w:rsid w:val="001B4CD1"/>
    <w:rsid w:val="0022786F"/>
    <w:rsid w:val="003019AC"/>
    <w:rsid w:val="003510D5"/>
    <w:rsid w:val="00353D12"/>
    <w:rsid w:val="00386366"/>
    <w:rsid w:val="003A7837"/>
    <w:rsid w:val="003D2EEB"/>
    <w:rsid w:val="003E7109"/>
    <w:rsid w:val="004260BD"/>
    <w:rsid w:val="00467184"/>
    <w:rsid w:val="004E2E54"/>
    <w:rsid w:val="00517A8E"/>
    <w:rsid w:val="0057448D"/>
    <w:rsid w:val="005A59A2"/>
    <w:rsid w:val="00644B62"/>
    <w:rsid w:val="00681847"/>
    <w:rsid w:val="006C5678"/>
    <w:rsid w:val="006E55F9"/>
    <w:rsid w:val="006E6AB7"/>
    <w:rsid w:val="006F220A"/>
    <w:rsid w:val="006F7975"/>
    <w:rsid w:val="00700203"/>
    <w:rsid w:val="00765658"/>
    <w:rsid w:val="00794896"/>
    <w:rsid w:val="007E7708"/>
    <w:rsid w:val="0080610D"/>
    <w:rsid w:val="0087301C"/>
    <w:rsid w:val="008A6065"/>
    <w:rsid w:val="008B54D2"/>
    <w:rsid w:val="008D41F9"/>
    <w:rsid w:val="008F042E"/>
    <w:rsid w:val="00912879"/>
    <w:rsid w:val="00927866"/>
    <w:rsid w:val="00970B38"/>
    <w:rsid w:val="00996DC7"/>
    <w:rsid w:val="009A6F19"/>
    <w:rsid w:val="009A79A9"/>
    <w:rsid w:val="009D7E9A"/>
    <w:rsid w:val="00A058EE"/>
    <w:rsid w:val="00A21DD9"/>
    <w:rsid w:val="00AC57CC"/>
    <w:rsid w:val="00AE4F13"/>
    <w:rsid w:val="00AF2011"/>
    <w:rsid w:val="00B1636A"/>
    <w:rsid w:val="00B2135C"/>
    <w:rsid w:val="00B45440"/>
    <w:rsid w:val="00B47975"/>
    <w:rsid w:val="00B719BD"/>
    <w:rsid w:val="00BD3F65"/>
    <w:rsid w:val="00BD7F7F"/>
    <w:rsid w:val="00BE0AE4"/>
    <w:rsid w:val="00C73FDC"/>
    <w:rsid w:val="00C75F0A"/>
    <w:rsid w:val="00CF155B"/>
    <w:rsid w:val="00D6195A"/>
    <w:rsid w:val="00D66125"/>
    <w:rsid w:val="00DA3838"/>
    <w:rsid w:val="00DF654A"/>
    <w:rsid w:val="00EC068F"/>
    <w:rsid w:val="00EC6067"/>
    <w:rsid w:val="00F85CFD"/>
    <w:rsid w:val="03EE2FE6"/>
    <w:rsid w:val="05462D08"/>
    <w:rsid w:val="2E4EB4C2"/>
    <w:rsid w:val="39464C59"/>
    <w:rsid w:val="5A41AEAD"/>
    <w:rsid w:val="61E6415F"/>
    <w:rsid w:val="6574F84D"/>
    <w:rsid w:val="7AD9C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1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57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8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1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6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4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8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5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4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3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5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4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3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8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6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9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9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2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5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4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6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4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6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9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88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</Template>
  <TotalTime>0</TotalTime>
  <Pages>2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Rollins</dc:creator>
  <cp:lastModifiedBy>Julian Enkirch</cp:lastModifiedBy>
  <cp:revision>2</cp:revision>
  <cp:lastPrinted>2017-07-07T16:26:00Z</cp:lastPrinted>
  <dcterms:created xsi:type="dcterms:W3CDTF">2024-08-27T17:52:00Z</dcterms:created>
  <dcterms:modified xsi:type="dcterms:W3CDTF">2024-08-27T17:52:00Z</dcterms:modified>
</cp:coreProperties>
</file>