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09ED" w14:textId="16AC73F6" w:rsidR="005A59A2" w:rsidRDefault="005A59A2" w:rsidP="00EC6067">
      <w:pPr>
        <w:pStyle w:val="Aufgabentext"/>
        <w:spacing w:before="120"/>
      </w:pPr>
    </w:p>
    <w:p w14:paraId="681DEB6F" w14:textId="77777777" w:rsidR="00FB62DB" w:rsidRP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Was unterscheidet die Deklaration eines Arrays von der Deklaration einer normalen Variablen?</w:t>
      </w:r>
    </w:p>
    <w:p w14:paraId="5EDDDEE8" w14:textId="77777777" w:rsidR="00FB62DB" w:rsidRP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Wie deklariert man ein Array für 20 Ganzzahlen?</w:t>
      </w:r>
    </w:p>
    <w:p w14:paraId="00BD6578" w14:textId="77777777" w:rsidR="00FB62DB" w:rsidRP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Wie deklariert man ein Array für 13 Zeichen?</w:t>
      </w:r>
    </w:p>
    <w:p w14:paraId="7CEA5161" w14:textId="77777777" w:rsidR="00FB62DB" w:rsidRP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Wie deklariert man ein Array für 5 Wahrheitswerte?</w:t>
      </w:r>
    </w:p>
    <w:p w14:paraId="4440FD8F" w14:textId="77777777" w:rsidR="00FB62DB" w:rsidRP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Worin besteht der Unterschied den eckigen Klammern beim Erstellen eines Arrays (Deklaration und Anlage des Speichers) und beim Zugreifen auf einen Speicherplatz?</w:t>
      </w:r>
    </w:p>
    <w:p w14:paraId="0C4C3DFB" w14:textId="77777777" w:rsidR="00FB62DB" w:rsidRP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Was ist der allererste Index in einem Array?</w:t>
      </w:r>
    </w:p>
    <w:p w14:paraId="63F2704B" w14:textId="4C8C7F80" w:rsidR="00FB62DB" w:rsidRP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Wenn ein Array 15 Speicherplätze lang ist, wie lautet die letzte Indexposition?</w:t>
      </w:r>
    </w:p>
    <w:p w14:paraId="66CACA3B" w14:textId="4F43F4A5" w:rsidR="00FB62DB" w:rsidRP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</w:t>
      </w:r>
      <w:r w:rsidR="00AA14D2">
        <w:t>o</w:t>
      </w:r>
      <w:r w:rsidRPr="00FB62DB">
        <w:t>zu benötigt man eine Indexposition?</w:t>
      </w:r>
    </w:p>
    <w:p w14:paraId="0CBD233C" w14:textId="77777777" w:rsidR="00FB62DB" w:rsidRP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Wie kann ich die Anzahl der Speicherplätze in einem Array automatisch ermitteln?</w:t>
      </w:r>
    </w:p>
    <w:p w14:paraId="4EFD7A8E" w14:textId="77777777" w:rsidR="00FB62DB" w:rsidRDefault="00FB62DB" w:rsidP="00FB62DB">
      <w:pPr>
        <w:pStyle w:val="Aufgabentext"/>
        <w:numPr>
          <w:ilvl w:val="0"/>
          <w:numId w:val="6"/>
        </w:numPr>
        <w:spacing w:before="120"/>
      </w:pPr>
      <w:r w:rsidRPr="00FB62DB">
        <w:t>Welche Kontrollstruktur wird am häufigsten im Zusammenhang mit Arrays verwendet?</w:t>
      </w:r>
    </w:p>
    <w:p w14:paraId="53A95E1E" w14:textId="77777777" w:rsidR="004131E7" w:rsidRDefault="004131E7" w:rsidP="004131E7">
      <w:pPr>
        <w:pStyle w:val="Aufgabentext"/>
        <w:spacing w:before="120"/>
      </w:pPr>
    </w:p>
    <w:p w14:paraId="4F6A480C" w14:textId="3957C206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>Arrays vs. Variablen: Arrays speichern mehrere Werte, Variablen nur einen.</w:t>
      </w:r>
    </w:p>
    <w:p w14:paraId="3B5ACE6C" w14:textId="77777777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 xml:space="preserve">Array für 20 Ganzzahlen: </w:t>
      </w:r>
      <w:proofErr w:type="spellStart"/>
      <w:r>
        <w:t>int</w:t>
      </w:r>
      <w:proofErr w:type="spellEnd"/>
      <w:r>
        <w:t xml:space="preserve"> </w:t>
      </w:r>
      <w:proofErr w:type="gramStart"/>
      <w:r>
        <w:t>zahlen[</w:t>
      </w:r>
      <w:proofErr w:type="gramEnd"/>
      <w:r>
        <w:t>20];</w:t>
      </w:r>
    </w:p>
    <w:p w14:paraId="25ADEBD0" w14:textId="77777777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 xml:space="preserve">Array für 13 Zeichen: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buchstaben</w:t>
      </w:r>
      <w:proofErr w:type="spellEnd"/>
      <w:r>
        <w:t>[</w:t>
      </w:r>
      <w:proofErr w:type="gramEnd"/>
      <w:r>
        <w:t>13];</w:t>
      </w:r>
    </w:p>
    <w:p w14:paraId="1C3C5797" w14:textId="77777777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 xml:space="preserve">Array für 5 Wahrheitswerte: </w:t>
      </w:r>
      <w:proofErr w:type="spellStart"/>
      <w:r>
        <w:t>bool</w:t>
      </w:r>
      <w:proofErr w:type="spellEnd"/>
      <w:r>
        <w:t xml:space="preserve"> </w:t>
      </w:r>
      <w:proofErr w:type="gramStart"/>
      <w:r>
        <w:t>werte[</w:t>
      </w:r>
      <w:proofErr w:type="gramEnd"/>
      <w:r>
        <w:t>5];</w:t>
      </w:r>
    </w:p>
    <w:p w14:paraId="3522A6FF" w14:textId="77777777" w:rsidR="004131E7" w:rsidRPr="004131E7" w:rsidRDefault="004131E7" w:rsidP="004131E7">
      <w:pPr>
        <w:pStyle w:val="Aufgabentext"/>
        <w:numPr>
          <w:ilvl w:val="0"/>
          <w:numId w:val="10"/>
        </w:numPr>
        <w:spacing w:before="120"/>
        <w:rPr>
          <w:lang w:val="de-GB"/>
        </w:rPr>
      </w:pPr>
      <w:r>
        <w:t>Eckige Klammern:</w:t>
      </w:r>
      <w:r>
        <w:br/>
      </w:r>
      <w:proofErr w:type="gramStart"/>
      <w:r w:rsidRPr="004131E7">
        <w:rPr>
          <w:lang w:val="de-GB"/>
        </w:rPr>
        <w:t xml:space="preserve">  </w:t>
      </w:r>
      <w:r w:rsidRPr="004131E7">
        <w:rPr>
          <w:b/>
          <w:bCs/>
          <w:lang w:val="de-GB"/>
        </w:rPr>
        <w:t>Deklaration</w:t>
      </w:r>
      <w:proofErr w:type="gramEnd"/>
      <w:r w:rsidRPr="004131E7">
        <w:rPr>
          <w:b/>
          <w:bCs/>
          <w:lang w:val="de-GB"/>
        </w:rPr>
        <w:t>:</w:t>
      </w:r>
      <w:r w:rsidRPr="004131E7">
        <w:rPr>
          <w:lang w:val="de-GB"/>
        </w:rPr>
        <w:t xml:space="preserve"> Größe des Arrays.</w:t>
      </w:r>
    </w:p>
    <w:p w14:paraId="51F90B34" w14:textId="5F086980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 w:rsidRPr="004131E7">
        <w:rPr>
          <w:b/>
          <w:bCs/>
          <w:lang w:val="de-GB"/>
        </w:rPr>
        <w:t>Zugriff:</w:t>
      </w:r>
      <w:r w:rsidRPr="004131E7">
        <w:rPr>
          <w:lang w:val="de-GB"/>
        </w:rPr>
        <w:t xml:space="preserve"> Zugriff auf ein bestimmtes Element.</w:t>
      </w:r>
    </w:p>
    <w:p w14:paraId="5A2FB171" w14:textId="77777777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>Deklaration: Größe des Arrays.</w:t>
      </w:r>
    </w:p>
    <w:p w14:paraId="72B716F0" w14:textId="77777777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>Zugriff: Zugriff auf ein bestimmtes Element.</w:t>
      </w:r>
    </w:p>
    <w:p w14:paraId="74F7DBB0" w14:textId="77777777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>Erster Index: 0.</w:t>
      </w:r>
    </w:p>
    <w:p w14:paraId="63B3DB5B" w14:textId="77777777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>Letzter Index bei 15 Plätzen: 14.</w:t>
      </w:r>
    </w:p>
    <w:p w14:paraId="05F32BF9" w14:textId="77777777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>Indexposition: Zugriff auf ein bestimmtes Element im Array.</w:t>
      </w:r>
    </w:p>
    <w:p w14:paraId="5CEA90E0" w14:textId="77777777" w:rsidR="004131E7" w:rsidRDefault="004131E7" w:rsidP="004131E7">
      <w:pPr>
        <w:pStyle w:val="Aufgabentext"/>
        <w:numPr>
          <w:ilvl w:val="0"/>
          <w:numId w:val="10"/>
        </w:numPr>
        <w:spacing w:before="120"/>
      </w:pPr>
      <w:r>
        <w:t xml:space="preserve">Anzahl der Speicherplätze: </w:t>
      </w:r>
      <w:proofErr w:type="spellStart"/>
      <w:r>
        <w:t>sizeof</w:t>
      </w:r>
      <w:proofErr w:type="spellEnd"/>
      <w:r>
        <w:t>(</w:t>
      </w:r>
      <w:proofErr w:type="spellStart"/>
      <w:r>
        <w:t>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0]).</w:t>
      </w:r>
    </w:p>
    <w:p w14:paraId="61179C9F" w14:textId="2DC4BBAA" w:rsidR="004131E7" w:rsidRPr="00FB62DB" w:rsidRDefault="004131E7" w:rsidP="004131E7">
      <w:pPr>
        <w:pStyle w:val="Aufgabentext"/>
        <w:numPr>
          <w:ilvl w:val="0"/>
          <w:numId w:val="10"/>
        </w:numPr>
        <w:spacing w:before="120"/>
      </w:pPr>
      <w:r>
        <w:t xml:space="preserve">Kontrollstruktur: Schleifen (z.B.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).</w:t>
      </w:r>
    </w:p>
    <w:sectPr w:rsidR="004131E7" w:rsidRPr="00FB62DB" w:rsidSect="001B23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4A07B" w14:textId="77777777" w:rsidR="005D0227" w:rsidRDefault="005D0227" w:rsidP="003D2EEB">
      <w:r>
        <w:separator/>
      </w:r>
    </w:p>
  </w:endnote>
  <w:endnote w:type="continuationSeparator" w:id="0">
    <w:p w14:paraId="727FEA6A" w14:textId="77777777" w:rsidR="005D0227" w:rsidRDefault="005D0227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Condensed Light">
    <w:altName w:val="Roboto Condensed Ligh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CB91C" w14:textId="77777777" w:rsidR="003D70D7" w:rsidRDefault="003D70D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4119C" w14:textId="77777777" w:rsidR="00BD3F65" w:rsidRDefault="00000000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E4BC3" w14:textId="77777777" w:rsidR="00BD3F65" w:rsidRDefault="00000000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14:paraId="2FBD423F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BCB9F" w14:textId="77777777" w:rsidR="005D0227" w:rsidRDefault="005D0227" w:rsidP="003D2EEB">
      <w:r>
        <w:separator/>
      </w:r>
    </w:p>
  </w:footnote>
  <w:footnote w:type="continuationSeparator" w:id="0">
    <w:p w14:paraId="526DE5A0" w14:textId="77777777" w:rsidR="005D0227" w:rsidRDefault="005D0227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4FBC6" w14:textId="77777777" w:rsidR="003D70D7" w:rsidRDefault="003D70D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099F7" w14:textId="77777777" w:rsidR="003D70D7" w:rsidRDefault="003D70D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61EAC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6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035ED5" w14:textId="77777777" w:rsidR="003D2EEB" w:rsidRDefault="003D2EEB">
    <w:pPr>
      <w:pStyle w:val="Kopfzeile"/>
    </w:pPr>
  </w:p>
  <w:p w14:paraId="6E5A13FA" w14:textId="5238FB85" w:rsidR="00024A00" w:rsidRPr="00740FF1" w:rsidRDefault="00927866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</w:rPr>
    </w:pPr>
    <w:r>
      <w:rPr>
        <w:sz w:val="28"/>
      </w:rPr>
      <w:tab/>
    </w:r>
    <w:r w:rsidR="00D65BA4">
      <w:rPr>
        <w:sz w:val="28"/>
      </w:rPr>
      <w:t>LS0</w:t>
    </w:r>
    <w:r w:rsidR="003D70D7">
      <w:rPr>
        <w:sz w:val="28"/>
      </w:rPr>
      <w:t>1_07</w:t>
    </w:r>
    <w:r w:rsidR="00D65BA4">
      <w:rPr>
        <w:sz w:val="28"/>
      </w:rPr>
      <w:t xml:space="preserve"> </w:t>
    </w:r>
    <w:r w:rsidR="001A0501">
      <w:rPr>
        <w:sz w:val="28"/>
      </w:rPr>
      <w:t xml:space="preserve">Kontrollfragen </w:t>
    </w:r>
    <w:r w:rsidR="00740FF1">
      <w:rPr>
        <w:sz w:val="28"/>
      </w:rPr>
      <w:t>Arrays</w:t>
    </w:r>
  </w:p>
  <w:p w14:paraId="471B037B" w14:textId="77777777" w:rsidR="00DA3838" w:rsidRDefault="00DA3838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1E865CAB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>
      <w:tab/>
    </w:r>
    <w:r w:rsidR="00BE0AE4">
      <w:t>Datum:</w:t>
    </w:r>
    <w:r w:rsidR="00DA383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428D"/>
    <w:multiLevelType w:val="hybridMultilevel"/>
    <w:tmpl w:val="D0B42E34"/>
    <w:lvl w:ilvl="0" w:tplc="F9249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051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F27C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0F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643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88D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2F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40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A5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82600"/>
    <w:multiLevelType w:val="hybridMultilevel"/>
    <w:tmpl w:val="30AA7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1C425D7"/>
    <w:multiLevelType w:val="hybridMultilevel"/>
    <w:tmpl w:val="BE9AAF86"/>
    <w:lvl w:ilvl="0" w:tplc="22B83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4416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41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C03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63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69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B4FF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02E9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469E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5CC3"/>
    <w:multiLevelType w:val="hybridMultilevel"/>
    <w:tmpl w:val="91A60116"/>
    <w:lvl w:ilvl="0" w:tplc="0AEAED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12C6C"/>
    <w:multiLevelType w:val="hybridMultilevel"/>
    <w:tmpl w:val="E88E0C8A"/>
    <w:lvl w:ilvl="0" w:tplc="68841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724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AB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BA9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B0C3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729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EE5E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62F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E8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912647">
    <w:abstractNumId w:val="3"/>
  </w:num>
  <w:num w:numId="2" w16cid:durableId="1626043730">
    <w:abstractNumId w:val="4"/>
  </w:num>
  <w:num w:numId="3" w16cid:durableId="1768192156">
    <w:abstractNumId w:val="5"/>
  </w:num>
  <w:num w:numId="4" w16cid:durableId="1030256537">
    <w:abstractNumId w:val="7"/>
  </w:num>
  <w:num w:numId="5" w16cid:durableId="2053116562">
    <w:abstractNumId w:val="0"/>
  </w:num>
  <w:num w:numId="6" w16cid:durableId="504591958">
    <w:abstractNumId w:val="9"/>
  </w:num>
  <w:num w:numId="7" w16cid:durableId="1316491086">
    <w:abstractNumId w:val="6"/>
  </w:num>
  <w:num w:numId="8" w16cid:durableId="1376125903">
    <w:abstractNumId w:val="1"/>
  </w:num>
  <w:num w:numId="9" w16cid:durableId="795685423">
    <w:abstractNumId w:val="8"/>
  </w:num>
  <w:num w:numId="10" w16cid:durableId="486944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24A00"/>
    <w:rsid w:val="0003577F"/>
    <w:rsid w:val="00180B07"/>
    <w:rsid w:val="001A0501"/>
    <w:rsid w:val="001B23B7"/>
    <w:rsid w:val="001B4CD1"/>
    <w:rsid w:val="0022786F"/>
    <w:rsid w:val="00350F32"/>
    <w:rsid w:val="003559C9"/>
    <w:rsid w:val="003A7837"/>
    <w:rsid w:val="003D2EEB"/>
    <w:rsid w:val="003D70D7"/>
    <w:rsid w:val="003E7109"/>
    <w:rsid w:val="004131E7"/>
    <w:rsid w:val="00467184"/>
    <w:rsid w:val="005A59A2"/>
    <w:rsid w:val="005D0227"/>
    <w:rsid w:val="00644B62"/>
    <w:rsid w:val="00681847"/>
    <w:rsid w:val="006E55F9"/>
    <w:rsid w:val="006E6AB7"/>
    <w:rsid w:val="006F7975"/>
    <w:rsid w:val="00740FF1"/>
    <w:rsid w:val="007E7708"/>
    <w:rsid w:val="007F2CE6"/>
    <w:rsid w:val="0080610D"/>
    <w:rsid w:val="008961C9"/>
    <w:rsid w:val="008A6065"/>
    <w:rsid w:val="008B54D2"/>
    <w:rsid w:val="008D41F9"/>
    <w:rsid w:val="008F042E"/>
    <w:rsid w:val="00927866"/>
    <w:rsid w:val="00970B38"/>
    <w:rsid w:val="009A6F19"/>
    <w:rsid w:val="009A79A9"/>
    <w:rsid w:val="00A058EE"/>
    <w:rsid w:val="00AA14D2"/>
    <w:rsid w:val="00AC57CC"/>
    <w:rsid w:val="00AE4F13"/>
    <w:rsid w:val="00B1636A"/>
    <w:rsid w:val="00B454D9"/>
    <w:rsid w:val="00BD3F65"/>
    <w:rsid w:val="00BD7F7F"/>
    <w:rsid w:val="00BE0AE4"/>
    <w:rsid w:val="00C75F0A"/>
    <w:rsid w:val="00D6195A"/>
    <w:rsid w:val="00D65BA4"/>
    <w:rsid w:val="00D66125"/>
    <w:rsid w:val="00DA3838"/>
    <w:rsid w:val="00DF35A1"/>
    <w:rsid w:val="00EC6067"/>
    <w:rsid w:val="00FB0316"/>
    <w:rsid w:val="00FB62DB"/>
    <w:rsid w:val="03EE2FE6"/>
    <w:rsid w:val="39464C59"/>
    <w:rsid w:val="5A41AEAD"/>
    <w:rsid w:val="61E6415F"/>
    <w:rsid w:val="6574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72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46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49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0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00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06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44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49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94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73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81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48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31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0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7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7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6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3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36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33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6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C:\Users\Florian\Desktop\Arbeitsblattvorlage.dotx</Template>
  <TotalTime>0</TotalTime>
  <Pages>1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Enkirch, Julian</cp:lastModifiedBy>
  <cp:revision>6</cp:revision>
  <cp:lastPrinted>2017-07-07T16:26:00Z</cp:lastPrinted>
  <dcterms:created xsi:type="dcterms:W3CDTF">2021-11-23T12:08:00Z</dcterms:created>
  <dcterms:modified xsi:type="dcterms:W3CDTF">2024-09-18T07:27:00Z</dcterms:modified>
</cp:coreProperties>
</file>